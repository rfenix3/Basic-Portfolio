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484" w:rsidRDefault="0050578A">
      <w:pPr>
        <w:pStyle w:val="Title"/>
      </w:pPr>
      <w:r>
        <w:t>PreWork – Module 2</w:t>
      </w:r>
    </w:p>
    <w:p w:rsidR="00855982" w:rsidRPr="00855982" w:rsidRDefault="0050578A" w:rsidP="00855982">
      <w:pPr>
        <w:pStyle w:val="Heading1"/>
      </w:pPr>
      <w:r>
        <w:t>Assignment 2</w:t>
      </w:r>
    </w:p>
    <w:p w:rsidR="00284E02" w:rsidRPr="00284E02" w:rsidRDefault="0050578A" w:rsidP="009F2B58">
      <w:pPr>
        <w:pStyle w:val="ListParagraph"/>
        <w:numPr>
          <w:ilvl w:val="0"/>
          <w:numId w:val="30"/>
        </w:numPr>
      </w:pPr>
      <w:r>
        <w:t>JavaScript</w:t>
      </w:r>
      <w:r w:rsidR="00284E02">
        <w:t xml:space="preserve"> -</w:t>
      </w:r>
      <w:r w:rsidR="00284E02">
        <w:rPr>
          <w:rFonts w:ascii="Arial" w:hAnsi="Arial" w:cs="Arial"/>
          <w:color w:val="222222"/>
          <w:shd w:val="clear" w:color="auto" w:fill="FFFFFF"/>
        </w:rPr>
        <w:t>is a programming language that is run by most modern browsers. It supports object-oriented programming and procedural programming. It can be used to control web pages on the client side of the browser, server-side programs, and even mobile applications.</w:t>
      </w:r>
    </w:p>
    <w:p w:rsidR="00284E02" w:rsidRPr="00284E02" w:rsidRDefault="00284E02" w:rsidP="00284E02"/>
    <w:p w:rsidR="0050578A" w:rsidRPr="00284E02" w:rsidRDefault="0050578A" w:rsidP="0050578A">
      <w:pPr>
        <w:pStyle w:val="ListParagraph"/>
        <w:numPr>
          <w:ilvl w:val="0"/>
          <w:numId w:val="30"/>
        </w:numPr>
      </w:pPr>
      <w:r>
        <w:t>jQuery</w:t>
      </w:r>
      <w:r w:rsidR="00284E02">
        <w:t xml:space="preserve"> - </w:t>
      </w:r>
      <w:r w:rsidR="00284E02">
        <w:rPr>
          <w:rFonts w:ascii="Arial" w:hAnsi="Arial" w:cs="Arial"/>
          <w:color w:val="222222"/>
          <w:shd w:val="clear" w:color="auto" w:fill="FFFFFF"/>
        </w:rPr>
        <w:t>is a fast and concise JavaScript Library created by John Resig in 2006 with a nice motto − Write less, do more.</w:t>
      </w:r>
      <w:r w:rsidR="00284E02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="00284E02">
        <w:rPr>
          <w:rFonts w:ascii="Arial" w:hAnsi="Arial" w:cs="Arial"/>
          <w:b/>
          <w:bCs/>
          <w:color w:val="222222"/>
          <w:shd w:val="clear" w:color="auto" w:fill="FFFFFF"/>
        </w:rPr>
        <w:t>jQuery</w:t>
      </w:r>
      <w:r w:rsidR="00284E02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="00284E02">
        <w:rPr>
          <w:rFonts w:ascii="Arial" w:hAnsi="Arial" w:cs="Arial"/>
          <w:color w:val="222222"/>
          <w:shd w:val="clear" w:color="auto" w:fill="FFFFFF"/>
        </w:rPr>
        <w:t>simplifies HTML document traversing, event handling, animating, and Ajax interactions for rapid web development.</w:t>
      </w:r>
    </w:p>
    <w:p w:rsidR="00284E02" w:rsidRDefault="00284E02" w:rsidP="00284E02">
      <w:pPr>
        <w:pStyle w:val="ListParagraph"/>
        <w:rPr>
          <w:rFonts w:ascii="Arial" w:hAnsi="Arial" w:cs="Arial"/>
          <w:color w:val="006621"/>
          <w:sz w:val="21"/>
          <w:szCs w:val="21"/>
          <w:shd w:val="clear" w:color="auto" w:fill="FFFFFF"/>
        </w:rPr>
      </w:pPr>
      <w:hyperlink r:id="rId10" w:history="1">
        <w:r w:rsidRPr="008A46AB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https://www.tutorialspoint.com/jquery/jquery-overview.htm</w:t>
        </w:r>
      </w:hyperlink>
    </w:p>
    <w:p w:rsidR="00284E02" w:rsidRDefault="00284E02" w:rsidP="00284E02">
      <w:pPr>
        <w:pStyle w:val="ListParagraph"/>
      </w:pPr>
    </w:p>
    <w:p w:rsidR="00284E02" w:rsidRPr="00284E02" w:rsidRDefault="00284E02" w:rsidP="009F2B58">
      <w:pPr>
        <w:pStyle w:val="ListParagraph"/>
        <w:numPr>
          <w:ilvl w:val="0"/>
          <w:numId w:val="30"/>
        </w:numPr>
      </w:pPr>
      <w:r>
        <w:t xml:space="preserve">AJAX - </w:t>
      </w:r>
      <w:r>
        <w:rPr>
          <w:rFonts w:ascii="Arial" w:hAnsi="Arial" w:cs="Arial"/>
          <w:color w:val="222222"/>
          <w:shd w:val="clear" w:color="auto" w:fill="FFFFFF"/>
        </w:rPr>
        <w:t xml:space="preserve">stands for Asynchronous JavaScript and XML. In a nutshell, it is the use of the XMLHttpRequest object to communicate with server-side scripts. It can send as well as receive information in a variety of formats, including JSON, XML, HTML, and even text files. </w:t>
      </w:r>
      <w:bookmarkStart w:id="0" w:name="_GoBack"/>
      <w:bookmarkEnd w:id="0"/>
    </w:p>
    <w:p w:rsidR="00284E02" w:rsidRDefault="00284E02" w:rsidP="00284E02"/>
    <w:p w:rsidR="00855982" w:rsidRDefault="0050578A" w:rsidP="0050578A">
      <w:pPr>
        <w:pStyle w:val="ListParagraph"/>
        <w:numPr>
          <w:ilvl w:val="0"/>
          <w:numId w:val="30"/>
        </w:numPr>
      </w:pPr>
      <w:r>
        <w:t>PHP</w:t>
      </w:r>
    </w:p>
    <w:p w:rsidR="0050578A" w:rsidRDefault="0050578A" w:rsidP="0050578A">
      <w:pPr>
        <w:pStyle w:val="ListParagraph"/>
        <w:numPr>
          <w:ilvl w:val="0"/>
          <w:numId w:val="30"/>
        </w:numPr>
      </w:pPr>
      <w:r>
        <w:t>Angular JS</w:t>
      </w:r>
      <w:r w:rsidR="00096AFA">
        <w:t>*</w:t>
      </w:r>
    </w:p>
    <w:p w:rsidR="0050578A" w:rsidRDefault="0050578A" w:rsidP="0050578A">
      <w:pPr>
        <w:pStyle w:val="ListParagraph"/>
        <w:numPr>
          <w:ilvl w:val="0"/>
          <w:numId w:val="30"/>
        </w:numPr>
      </w:pPr>
      <w:r>
        <w:t>Git</w:t>
      </w:r>
    </w:p>
    <w:p w:rsidR="0050578A" w:rsidRDefault="00096AFA" w:rsidP="0050578A">
      <w:pPr>
        <w:pStyle w:val="ListParagraph"/>
        <w:numPr>
          <w:ilvl w:val="0"/>
          <w:numId w:val="30"/>
        </w:numPr>
      </w:pPr>
      <w:r>
        <w:t>Bootstrap*</w:t>
      </w:r>
    </w:p>
    <w:p w:rsidR="00096AFA" w:rsidRDefault="00096AFA" w:rsidP="0050578A">
      <w:pPr>
        <w:pStyle w:val="ListParagraph"/>
        <w:numPr>
          <w:ilvl w:val="0"/>
          <w:numId w:val="30"/>
        </w:numPr>
      </w:pPr>
      <w:r>
        <w:t>Hadoop (Big Data)</w:t>
      </w:r>
    </w:p>
    <w:p w:rsidR="00096AFA" w:rsidRDefault="00284E02" w:rsidP="0050578A">
      <w:pPr>
        <w:pStyle w:val="ListParagraph"/>
        <w:numPr>
          <w:ilvl w:val="0"/>
          <w:numId w:val="30"/>
        </w:numPr>
      </w:pPr>
      <w:r>
        <w:t>NoSQL</w:t>
      </w:r>
    </w:p>
    <w:p w:rsidR="00096AFA" w:rsidRPr="00855982" w:rsidRDefault="00096AFA" w:rsidP="0050578A">
      <w:pPr>
        <w:pStyle w:val="ListParagraph"/>
        <w:numPr>
          <w:ilvl w:val="0"/>
          <w:numId w:val="30"/>
        </w:numPr>
      </w:pPr>
      <w:r>
        <w:t>MongoDB</w:t>
      </w:r>
    </w:p>
    <w:sectPr w:rsidR="00096AFA" w:rsidRPr="00855982" w:rsidSect="00855982"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2B58" w:rsidRDefault="009F2B58" w:rsidP="00855982">
      <w:pPr>
        <w:spacing w:after="0" w:line="240" w:lineRule="auto"/>
      </w:pPr>
      <w:r>
        <w:separator/>
      </w:r>
    </w:p>
  </w:endnote>
  <w:endnote w:type="continuationSeparator" w:id="0">
    <w:p w:rsidR="009F2B58" w:rsidRDefault="009F2B58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F2B58" w:rsidRDefault="009F2B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2B58" w:rsidRDefault="009F2B58" w:rsidP="00855982">
      <w:pPr>
        <w:spacing w:after="0" w:line="240" w:lineRule="auto"/>
      </w:pPr>
      <w:r>
        <w:separator/>
      </w:r>
    </w:p>
  </w:footnote>
  <w:footnote w:type="continuationSeparator" w:id="0">
    <w:p w:rsidR="009F2B58" w:rsidRDefault="009F2B58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7FAB1671"/>
    <w:multiLevelType w:val="hybridMultilevel"/>
    <w:tmpl w:val="68562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17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16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78A"/>
    <w:rsid w:val="00096AFA"/>
    <w:rsid w:val="001D4362"/>
    <w:rsid w:val="00284E02"/>
    <w:rsid w:val="0050578A"/>
    <w:rsid w:val="007833A7"/>
    <w:rsid w:val="00855982"/>
    <w:rsid w:val="009F2B58"/>
    <w:rsid w:val="00A10484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0D8AD"/>
  <w15:chartTrackingRefBased/>
  <w15:docId w15:val="{65EC1F2A-906A-4996-ACC5-B65D14306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ListParagraph">
    <w:name w:val="List Paragraph"/>
    <w:basedOn w:val="Normal"/>
    <w:uiPriority w:val="34"/>
    <w:unhideWhenUsed/>
    <w:qFormat/>
    <w:rsid w:val="0050578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84E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yperlink" Target="https://www.tutorialspoint.com/jquery/jquery-overview.ht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cha\AppData\Roaming\Microsoft\Templates\Report%20design%20(blank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57B"/>
    <w:rsid w:val="00B37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215759C1CEC45F5B06D9756B090A781">
    <w:name w:val="C215759C1CEC45F5B06D9756B090A781"/>
  </w:style>
  <w:style w:type="paragraph" w:customStyle="1" w:styleId="74AB559F321E4347936005FE5CC9F683">
    <w:name w:val="74AB559F321E4347936005FE5CC9F683"/>
  </w:style>
  <w:style w:type="paragraph" w:customStyle="1" w:styleId="5AEAD26831F84A43A095CFAC16DD9586">
    <w:name w:val="5AEAD26831F84A43A095CFAC16DD958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purl.org/dc/terms/"/>
    <ds:schemaRef ds:uri="http://schemas.microsoft.com/office/2006/documentManagement/types"/>
    <ds:schemaRef ds:uri="http://www.w3.org/XML/1998/namespace"/>
    <ds:schemaRef ds:uri="http://purl.org/dc/dcmitype/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7286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Richard Fenix</dc:creator>
  <cp:lastModifiedBy>Richard Fenix</cp:lastModifiedBy>
  <cp:revision>1</cp:revision>
  <dcterms:created xsi:type="dcterms:W3CDTF">2017-03-07T04:44:00Z</dcterms:created>
  <dcterms:modified xsi:type="dcterms:W3CDTF">2017-03-12T06:10:00Z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