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942F5" w14:textId="77777777" w:rsidR="00771F16" w:rsidRDefault="009F5CD4">
      <w:pPr>
        <w:pStyle w:val="Title"/>
      </w:pPr>
      <w:r>
        <w:t>Boot Camp Pre-Work</w:t>
      </w:r>
    </w:p>
    <w:p w14:paraId="54DA8D8A" w14:textId="77777777" w:rsidR="00771F16" w:rsidRDefault="009F5CD4">
      <w:pPr>
        <w:pStyle w:val="Heading1"/>
      </w:pPr>
      <w:r>
        <w:t>Assignment #</w:t>
      </w:r>
      <w:r>
        <w:t>7</w:t>
      </w:r>
      <w:r>
        <w:t xml:space="preserve">: </w:t>
      </w:r>
      <w:r w:rsidRPr="009F5CD4">
        <w:t>The Boo Boos in Boo's Website</w:t>
      </w:r>
    </w:p>
    <w:p w14:paraId="5F74CD7C" w14:textId="77777777" w:rsidR="000A0F9B" w:rsidRDefault="009F5CD4" w:rsidP="009F5CD4">
      <w:r>
        <w:t>Corrections Made:</w:t>
      </w:r>
    </w:p>
    <w:p w14:paraId="1EFBEC89" w14:textId="77777777" w:rsidR="004408A6" w:rsidRDefault="004408A6" w:rsidP="009F5CD4">
      <w:r>
        <w:tab/>
        <w:t>On the BooTheDog.html file,</w:t>
      </w:r>
    </w:p>
    <w:p w14:paraId="41ADF91E" w14:textId="77777777" w:rsidR="007C5064" w:rsidRDefault="007C5064" w:rsidP="007C5064">
      <w:pPr>
        <w:pStyle w:val="ListParagraph"/>
        <w:numPr>
          <w:ilvl w:val="0"/>
          <w:numId w:val="27"/>
        </w:numPr>
      </w:pPr>
      <w:r>
        <w:t>Fixed indentations for &lt;div&gt;’s.</w:t>
      </w:r>
    </w:p>
    <w:p w14:paraId="4A3ADA53" w14:textId="77777777" w:rsidR="007C5064" w:rsidRDefault="007C5064" w:rsidP="007C5064">
      <w:pPr>
        <w:pStyle w:val="ListParagraph"/>
        <w:numPr>
          <w:ilvl w:val="0"/>
          <w:numId w:val="27"/>
        </w:numPr>
      </w:pPr>
      <w:r>
        <w:t>Line 19: Enclosed the “</w:t>
      </w:r>
      <w:r w:rsidRPr="007C5064">
        <w:t xml:space="preserve">Boo The Dog Fan Page! </w:t>
      </w:r>
      <w:r>
        <w:t xml:space="preserve">“ with </w:t>
      </w:r>
      <w:r w:rsidR="009F5CD4">
        <w:t>&lt;h1&gt; and &lt;/h1&gt;</w:t>
      </w:r>
      <w:r w:rsidR="00463D4D">
        <w:t xml:space="preserve"> element.</w:t>
      </w:r>
    </w:p>
    <w:p w14:paraId="4ED6879B" w14:textId="77777777" w:rsidR="007C5064" w:rsidRDefault="007C5064" w:rsidP="007C5064">
      <w:pPr>
        <w:pStyle w:val="ListParagraph"/>
        <w:numPr>
          <w:ilvl w:val="0"/>
          <w:numId w:val="27"/>
        </w:numPr>
      </w:pPr>
      <w:r>
        <w:t>Dele</w:t>
      </w:r>
      <w:r w:rsidR="006F04D3">
        <w:t>ted the instructions on how to fix Boo’s Website.</w:t>
      </w:r>
    </w:p>
    <w:p w14:paraId="171D1CE7" w14:textId="77777777" w:rsidR="00463D4D" w:rsidRDefault="006F04D3" w:rsidP="00463D4D">
      <w:pPr>
        <w:pStyle w:val="ListParagraph"/>
        <w:numPr>
          <w:ilvl w:val="0"/>
          <w:numId w:val="27"/>
        </w:numPr>
      </w:pPr>
      <w:r>
        <w:t>Created paragraphs by adding &lt;p&gt; and &lt;/p&gt; tags in the panel-body</w:t>
      </w:r>
      <w:r w:rsidR="00463D4D">
        <w:t>.</w:t>
      </w:r>
    </w:p>
    <w:p w14:paraId="52EA8A5B" w14:textId="77777777" w:rsidR="006F04D3" w:rsidRDefault="00463D4D" w:rsidP="00463D4D">
      <w:pPr>
        <w:pStyle w:val="ListParagraph"/>
        <w:numPr>
          <w:ilvl w:val="0"/>
          <w:numId w:val="27"/>
        </w:numPr>
      </w:pPr>
      <w:r>
        <w:t>Added the missing url link,</w:t>
      </w:r>
      <w:r w:rsidRPr="00463D4D">
        <w:t xml:space="preserve"> https://en.wikipedia.org/wiki/Boo_(dog)</w:t>
      </w:r>
      <w:r>
        <w:t>, in the &lt;a&gt; element’s href attribute.</w:t>
      </w:r>
    </w:p>
    <w:p w14:paraId="0ACAA6FE" w14:textId="77777777" w:rsidR="00463D4D" w:rsidRDefault="00463D4D" w:rsidP="00463D4D">
      <w:pPr>
        <w:pStyle w:val="ListParagraph"/>
        <w:numPr>
          <w:ilvl w:val="0"/>
          <w:numId w:val="27"/>
        </w:numPr>
      </w:pPr>
      <w:r>
        <w:t>Added</w:t>
      </w:r>
      <w:r w:rsidR="00490279">
        <w:t xml:space="preserve"> the missing</w:t>
      </w:r>
      <w:r>
        <w:t xml:space="preserve"> </w:t>
      </w:r>
      <w:r w:rsidR="00490279">
        <w:t>&lt; and &gt; in &lt;img&gt; elements.</w:t>
      </w:r>
    </w:p>
    <w:p w14:paraId="1B752143" w14:textId="77777777" w:rsidR="00490279" w:rsidRDefault="00490279" w:rsidP="00463D4D">
      <w:pPr>
        <w:pStyle w:val="ListParagraph"/>
        <w:numPr>
          <w:ilvl w:val="0"/>
          <w:numId w:val="27"/>
        </w:numPr>
      </w:pPr>
      <w:r>
        <w:t xml:space="preserve">Added </w:t>
      </w:r>
      <w:r w:rsidR="00510ED3">
        <w:t xml:space="preserve">5 pairs of </w:t>
      </w:r>
      <w:r>
        <w:t>&lt;li&gt; elements</w:t>
      </w:r>
      <w:r w:rsidR="00510ED3">
        <w:t xml:space="preserve"> in List of Boo’s favorite Things.</w:t>
      </w:r>
    </w:p>
    <w:p w14:paraId="7789C9A6" w14:textId="77777777" w:rsidR="00510ED3" w:rsidRDefault="00510ED3" w:rsidP="00463D4D">
      <w:pPr>
        <w:pStyle w:val="ListParagraph"/>
        <w:numPr>
          <w:ilvl w:val="0"/>
          <w:numId w:val="27"/>
        </w:numPr>
      </w:pPr>
      <w:r>
        <w:t>Added missing &lt;/div&gt; in &lt;div class=”row”</w:t>
      </w:r>
    </w:p>
    <w:p w14:paraId="7C09DBFD" w14:textId="77777777" w:rsidR="00510ED3" w:rsidRDefault="00510ED3" w:rsidP="00965E87">
      <w:pPr>
        <w:pStyle w:val="ListParagraph"/>
        <w:numPr>
          <w:ilvl w:val="0"/>
          <w:numId w:val="27"/>
        </w:numPr>
      </w:pPr>
      <w:r>
        <w:t xml:space="preserve">Switched the code placements of </w:t>
      </w:r>
      <w:r w:rsidRPr="00510ED3">
        <w:t>&lt;div class="row text-center"&gt;</w:t>
      </w:r>
      <w:r>
        <w:t xml:space="preserve"> and </w:t>
      </w:r>
      <w:r w:rsidR="00965E87" w:rsidRPr="00965E87">
        <w:t>&lt;div class="row"&gt;</w:t>
      </w:r>
    </w:p>
    <w:p w14:paraId="21496E53" w14:textId="77777777" w:rsidR="00965E87" w:rsidRDefault="00965E87" w:rsidP="00965E87">
      <w:pPr>
        <w:pStyle w:val="ListParagraph"/>
        <w:numPr>
          <w:ilvl w:val="0"/>
          <w:numId w:val="27"/>
        </w:numPr>
      </w:pPr>
      <w:r>
        <w:t>Updated the attribute of the &lt;script&gt; element to point to logic.js file.</w:t>
      </w:r>
    </w:p>
    <w:p w14:paraId="191A31E8" w14:textId="77777777" w:rsidR="004408A6" w:rsidRDefault="004408A6" w:rsidP="00965E87">
      <w:pPr>
        <w:pStyle w:val="ListParagraph"/>
        <w:numPr>
          <w:ilvl w:val="0"/>
          <w:numId w:val="27"/>
        </w:numPr>
      </w:pPr>
      <w:r>
        <w:t xml:space="preserve">Corrected the attribute values of the button elements to align with the correct colors. </w:t>
      </w:r>
      <w:r w:rsidR="00331EA1">
        <w:t xml:space="preserve"> i.e. id=“TextGreen” for Green button, etc.</w:t>
      </w:r>
    </w:p>
    <w:p w14:paraId="1CF95D43" w14:textId="77777777" w:rsidR="00331EA1" w:rsidRDefault="00331EA1" w:rsidP="00965E87">
      <w:pPr>
        <w:pStyle w:val="ListParagraph"/>
        <w:numPr>
          <w:ilvl w:val="0"/>
          <w:numId w:val="27"/>
        </w:numPr>
      </w:pPr>
    </w:p>
    <w:p w14:paraId="257B8DDC" w14:textId="77777777" w:rsidR="004408A6" w:rsidRDefault="004408A6" w:rsidP="004408A6">
      <w:pPr>
        <w:ind w:left="360"/>
      </w:pPr>
      <w:r>
        <w:t>On logic.js file,</w:t>
      </w:r>
    </w:p>
    <w:p w14:paraId="0FFE0572" w14:textId="77777777" w:rsidR="00965E87" w:rsidRDefault="004408A6" w:rsidP="00965E87">
      <w:pPr>
        <w:pStyle w:val="ListParagraph"/>
        <w:numPr>
          <w:ilvl w:val="0"/>
          <w:numId w:val="27"/>
        </w:numPr>
      </w:pPr>
      <w:r>
        <w:t>Added quotations in the booFacts array values.</w:t>
      </w:r>
    </w:p>
    <w:p w14:paraId="1F2395B2" w14:textId="77777777" w:rsidR="004408A6" w:rsidRDefault="004408A6" w:rsidP="00965E87">
      <w:pPr>
        <w:pStyle w:val="ListParagraph"/>
        <w:numPr>
          <w:ilvl w:val="0"/>
          <w:numId w:val="27"/>
        </w:numPr>
      </w:pPr>
      <w:r>
        <w:t xml:space="preserve">Added </w:t>
      </w:r>
      <w:r w:rsidR="00AD76EE">
        <w:t xml:space="preserve">missing </w:t>
      </w:r>
      <w:r>
        <w:t>quotations in the word “pink”.</w:t>
      </w:r>
    </w:p>
    <w:p w14:paraId="333298BE" w14:textId="77777777" w:rsidR="004408A6" w:rsidRDefault="00AD76EE" w:rsidP="00965E87">
      <w:pPr>
        <w:pStyle w:val="ListParagraph"/>
        <w:numPr>
          <w:ilvl w:val="0"/>
          <w:numId w:val="27"/>
        </w:numPr>
      </w:pPr>
      <w:r>
        <w:t>Added missing quotations on the words “click”.</w:t>
      </w:r>
      <w:bookmarkStart w:id="0" w:name="_GoBack"/>
      <w:bookmarkEnd w:id="0"/>
    </w:p>
    <w:sectPr w:rsidR="004408A6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5B992" w14:textId="77777777" w:rsidR="009F5CD4" w:rsidRDefault="009F5CD4">
      <w:pPr>
        <w:spacing w:after="0" w:line="240" w:lineRule="auto"/>
      </w:pPr>
      <w:r>
        <w:separator/>
      </w:r>
    </w:p>
  </w:endnote>
  <w:endnote w:type="continuationSeparator" w:id="0">
    <w:p w14:paraId="70E4B036" w14:textId="77777777" w:rsidR="009F5CD4" w:rsidRDefault="009F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6DAFAD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2883C2" w14:textId="77777777" w:rsidR="009F5CD4" w:rsidRDefault="009F5CD4">
      <w:pPr>
        <w:spacing w:after="0" w:line="240" w:lineRule="auto"/>
      </w:pPr>
      <w:r>
        <w:separator/>
      </w:r>
    </w:p>
  </w:footnote>
  <w:footnote w:type="continuationSeparator" w:id="0">
    <w:p w14:paraId="5C7ECB6F" w14:textId="77777777" w:rsidR="009F5CD4" w:rsidRDefault="009F5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D36EDC"/>
    <w:multiLevelType w:val="hybridMultilevel"/>
    <w:tmpl w:val="51DC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D4"/>
    <w:rsid w:val="000A0F9B"/>
    <w:rsid w:val="00123E1E"/>
    <w:rsid w:val="0013591F"/>
    <w:rsid w:val="00216BF8"/>
    <w:rsid w:val="0024640E"/>
    <w:rsid w:val="002C1B16"/>
    <w:rsid w:val="00331EA1"/>
    <w:rsid w:val="004408A6"/>
    <w:rsid w:val="00463D4D"/>
    <w:rsid w:val="00490279"/>
    <w:rsid w:val="00510ED3"/>
    <w:rsid w:val="006F04D3"/>
    <w:rsid w:val="00771F16"/>
    <w:rsid w:val="0078294C"/>
    <w:rsid w:val="007C5064"/>
    <w:rsid w:val="008B6008"/>
    <w:rsid w:val="00965E87"/>
    <w:rsid w:val="00971DEC"/>
    <w:rsid w:val="009F5CD4"/>
    <w:rsid w:val="00AD76EE"/>
    <w:rsid w:val="00B64B70"/>
    <w:rsid w:val="00B66857"/>
    <w:rsid w:val="00BA3B94"/>
    <w:rsid w:val="00C07BE9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96B0F"/>
  <w15:chartTrackingRefBased/>
  <w15:docId w15:val="{81BA2EE9-C27C-44C0-8835-45E8ED92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F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671C03F644940B0457E22D0BC25A5">
    <w:name w:val="52E671C03F644940B0457E22D0BC25A5"/>
  </w:style>
  <w:style w:type="paragraph" w:customStyle="1" w:styleId="A182C7C8C1D9415DBB45B00A750C0AD9">
    <w:name w:val="A182C7C8C1D9415DBB45B00A750C0AD9"/>
  </w:style>
  <w:style w:type="paragraph" w:customStyle="1" w:styleId="643DFD901DE249E99EF60F9957B03C3E">
    <w:name w:val="643DFD901DE249E99EF60F9957B03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122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Fenix</dc:creator>
  <cp:keywords/>
  <dc:description/>
  <cp:lastModifiedBy>Richard Fenix</cp:lastModifiedBy>
  <cp:revision>1</cp:revision>
  <dcterms:created xsi:type="dcterms:W3CDTF">2017-04-18T02:41:00Z</dcterms:created>
  <dcterms:modified xsi:type="dcterms:W3CDTF">2017-04-18T04:44:00Z</dcterms:modified>
</cp:coreProperties>
</file>