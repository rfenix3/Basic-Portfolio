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93D4B" w14:textId="77777777" w:rsidR="00A2198D" w:rsidRDefault="00A2198D" w:rsidP="00A2198D">
      <w:pPr>
        <w:pStyle w:val="Title"/>
      </w:pPr>
      <w:bookmarkStart w:id="0" w:name="_GoBack"/>
      <w:bookmarkEnd w:id="0"/>
      <w:r>
        <w:t>Boot Camp Pre-Work</w:t>
      </w:r>
    </w:p>
    <w:p w14:paraId="1DF1287C" w14:textId="77777777" w:rsidR="00771F16" w:rsidRDefault="00A2198D">
      <w:pPr>
        <w:pStyle w:val="Heading1"/>
      </w:pPr>
      <w:r>
        <w:t>Assignment #3: My Greatest Challenge</w:t>
      </w:r>
    </w:p>
    <w:p w14:paraId="60B8B51F" w14:textId="77777777" w:rsidR="00112D83" w:rsidRDefault="00A2198D" w:rsidP="00A2198D">
      <w:r>
        <w:t>Out of the 12 Keys to Success discussed in “Get Your Mind Right” Chapter of the Pre-Work, I believe the most challenging for me will be the 3</w:t>
      </w:r>
      <w:r w:rsidRPr="00A2198D">
        <w:rPr>
          <w:vertAlign w:val="superscript"/>
        </w:rPr>
        <w:t>rd</w:t>
      </w:r>
      <w:r>
        <w:t xml:space="preserve"> item: ‘Put in the Hard Hours (At Least 20 Hours!)…’.</w:t>
      </w:r>
      <w:r w:rsidR="00AA4CEF">
        <w:t xml:space="preserve">  To overcome this challenge, I will</w:t>
      </w:r>
      <w:r w:rsidR="00112D83">
        <w:t>:</w:t>
      </w:r>
    </w:p>
    <w:p w14:paraId="47AAE667" w14:textId="6C578111" w:rsidR="00A2198D" w:rsidRDefault="00112D83" w:rsidP="00112D83">
      <w:pPr>
        <w:pStyle w:val="ListParagraph"/>
        <w:numPr>
          <w:ilvl w:val="0"/>
          <w:numId w:val="27"/>
        </w:numPr>
      </w:pPr>
      <w:r>
        <w:t>S</w:t>
      </w:r>
      <w:r w:rsidR="00AA4CEF">
        <w:t>chedule 3 hours of study from 9pm to 12mn on Mondays, Wednesdays, Fridays, Saturdays, and Sundays.</w:t>
      </w:r>
      <w:r>
        <w:t xml:space="preserve">  This totals around 15 hours per week.  Work extra hours in the evening if needed.</w:t>
      </w:r>
    </w:p>
    <w:p w14:paraId="04A52742" w14:textId="5F5EA34F" w:rsidR="00112D83" w:rsidRDefault="00112D83" w:rsidP="00112D83">
      <w:pPr>
        <w:pStyle w:val="ListParagraph"/>
        <w:numPr>
          <w:ilvl w:val="0"/>
          <w:numId w:val="27"/>
        </w:numPr>
      </w:pPr>
      <w:r>
        <w:t>Share this plan with my family to get their support regarding my study schedule.</w:t>
      </w:r>
    </w:p>
    <w:p w14:paraId="0255D098" w14:textId="77777777" w:rsidR="00A2198D" w:rsidRDefault="00A2198D" w:rsidP="00A2198D"/>
    <w:sectPr w:rsidR="00A2198D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6EBF3" w14:textId="77777777" w:rsidR="00A2198D" w:rsidRDefault="00A2198D">
      <w:pPr>
        <w:spacing w:after="0" w:line="240" w:lineRule="auto"/>
      </w:pPr>
      <w:r>
        <w:separator/>
      </w:r>
    </w:p>
  </w:endnote>
  <w:endnote w:type="continuationSeparator" w:id="0">
    <w:p w14:paraId="7EFF8CF2" w14:textId="77777777" w:rsidR="00A2198D" w:rsidRDefault="00A21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98918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7BFC6" w14:textId="77777777" w:rsidR="00A2198D" w:rsidRDefault="00A2198D">
      <w:pPr>
        <w:spacing w:after="0" w:line="240" w:lineRule="auto"/>
      </w:pPr>
      <w:r>
        <w:separator/>
      </w:r>
    </w:p>
  </w:footnote>
  <w:footnote w:type="continuationSeparator" w:id="0">
    <w:p w14:paraId="70849B4E" w14:textId="77777777" w:rsidR="00A2198D" w:rsidRDefault="00A21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5677E"/>
    <w:multiLevelType w:val="hybridMultilevel"/>
    <w:tmpl w:val="FCA8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8D"/>
    <w:rsid w:val="000A0F9B"/>
    <w:rsid w:val="00112D83"/>
    <w:rsid w:val="00123E1E"/>
    <w:rsid w:val="0013591F"/>
    <w:rsid w:val="00216BF8"/>
    <w:rsid w:val="0024640E"/>
    <w:rsid w:val="002C1B16"/>
    <w:rsid w:val="00355D45"/>
    <w:rsid w:val="00771F16"/>
    <w:rsid w:val="0078294C"/>
    <w:rsid w:val="008B6008"/>
    <w:rsid w:val="00971DEC"/>
    <w:rsid w:val="00A2198D"/>
    <w:rsid w:val="00A35589"/>
    <w:rsid w:val="00AA4CEF"/>
    <w:rsid w:val="00B64B70"/>
    <w:rsid w:val="00B66857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E9D300"/>
  <w15:chartTrackingRefBased/>
  <w15:docId w15:val="{4FDB1CC5-C4FA-4156-8DF4-82C7AFA4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11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Fenix</dc:creator>
  <cp:keywords/>
  <dc:description/>
  <cp:lastModifiedBy>Richard Fenix</cp:lastModifiedBy>
  <cp:revision>2</cp:revision>
  <dcterms:created xsi:type="dcterms:W3CDTF">2017-04-17T04:40:00Z</dcterms:created>
  <dcterms:modified xsi:type="dcterms:W3CDTF">2017-04-17T04:40:00Z</dcterms:modified>
</cp:coreProperties>
</file>